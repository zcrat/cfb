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372" w14:textId="77777777" w:rsidR="00DE7333" w:rsidRDefault="00DE7333" w:rsidP="00DE7333">
      <w:pPr>
        <w:rPr>
          <w:b/>
          <w:bCs/>
          <w:lang w:val="es-MX"/>
        </w:rPr>
      </w:pPr>
      <w:r>
        <w:rPr>
          <w:b/>
          <w:bCs/>
          <w:lang w:val="es-MX"/>
        </w:rPr>
        <w:t>PAGARE</w:t>
      </w:r>
    </w:p>
    <w:p w14:paraId="4A2BC6E3" w14:textId="77777777" w:rsidR="00DE7333" w:rsidRDefault="00DE7333" w:rsidP="00DE7333">
      <w:pPr>
        <w:rPr>
          <w:b/>
          <w:bCs/>
          <w:lang w:val="es-MX"/>
        </w:rPr>
      </w:pPr>
    </w:p>
    <w:p w14:paraId="0C79D094" w14:textId="1DBDC55E" w:rsidR="00DE7333" w:rsidRDefault="00DE7333" w:rsidP="00DE7333">
      <w:pPr>
        <w:rPr>
          <w:b/>
          <w:bCs/>
          <w:lang w:val="es-MX"/>
        </w:rPr>
      </w:pPr>
      <w:r>
        <w:rPr>
          <w:b/>
          <w:bCs/>
          <w:lang w:val="es-MX"/>
        </w:rPr>
        <w:t>NOMBRE DEL TITULAR:</w:t>
      </w:r>
      <w:r w:rsidR="00E75273">
        <w:rPr>
          <w:b/>
          <w:bCs/>
          <w:lang w:val="es-MX"/>
        </w:rPr>
        <w:t xml:space="preserve"> </w:t>
      </w:r>
      <w:r w:rsidR="00891D0F">
        <w:rPr>
          <w:b/>
          <w:bCs/>
          <w:lang w:val="es-MX"/>
        </w:rPr>
        <w:t xml:space="preserve">JOSE </w:t>
      </w:r>
      <w:r w:rsidR="006A36CB">
        <w:rPr>
          <w:b/>
          <w:bCs/>
          <w:lang w:val="es-MX"/>
        </w:rPr>
        <w:t>JUAN VILLALOBOS MARIN</w:t>
      </w:r>
    </w:p>
    <w:p w14:paraId="384376A3" w14:textId="512FF2A2" w:rsidR="00DE7333" w:rsidRDefault="00DE7333" w:rsidP="00DE7333">
      <w:pPr>
        <w:rPr>
          <w:b/>
          <w:bCs/>
          <w:lang w:val="es-MX"/>
        </w:rPr>
      </w:pPr>
      <w:r>
        <w:rPr>
          <w:b/>
          <w:bCs/>
          <w:lang w:val="es-MX"/>
        </w:rPr>
        <w:t>BUENO POR:</w:t>
      </w:r>
      <w:r w:rsidR="00E75273">
        <w:rPr>
          <w:b/>
          <w:bCs/>
          <w:lang w:val="es-MX"/>
        </w:rPr>
        <w:t xml:space="preserve"> $</w:t>
      </w:r>
      <w:r w:rsidR="00836D33">
        <w:rPr>
          <w:b/>
          <w:bCs/>
          <w:lang w:val="es-MX"/>
        </w:rPr>
        <w:t>2</w:t>
      </w:r>
      <w:r w:rsidR="006A36CB">
        <w:rPr>
          <w:b/>
          <w:bCs/>
          <w:lang w:val="es-MX"/>
        </w:rPr>
        <w:t>,5</w:t>
      </w:r>
      <w:r w:rsidR="00E75273">
        <w:rPr>
          <w:b/>
          <w:bCs/>
          <w:lang w:val="es-MX"/>
        </w:rPr>
        <w:t>00.00 (</w:t>
      </w:r>
      <w:r w:rsidR="00836D33">
        <w:rPr>
          <w:b/>
          <w:bCs/>
          <w:lang w:val="es-MX"/>
        </w:rPr>
        <w:t xml:space="preserve">DOS </w:t>
      </w:r>
      <w:r w:rsidR="006A36CB">
        <w:rPr>
          <w:b/>
          <w:bCs/>
          <w:lang w:val="es-MX"/>
        </w:rPr>
        <w:t>MIL QUINIENTOS</w:t>
      </w:r>
      <w:r w:rsidR="00E75273">
        <w:rPr>
          <w:b/>
          <w:bCs/>
          <w:lang w:val="es-MX"/>
        </w:rPr>
        <w:t xml:space="preserve"> PESOS 00/100 M.N.)</w:t>
      </w:r>
    </w:p>
    <w:p w14:paraId="0F2B1FE3" w14:textId="77777777" w:rsidR="00DE7333" w:rsidRDefault="00DE7333" w:rsidP="00DE7333">
      <w:pPr>
        <w:jc w:val="right"/>
        <w:rPr>
          <w:b/>
          <w:bCs/>
          <w:lang w:val="es-MX"/>
        </w:rPr>
      </w:pPr>
      <w:r>
        <w:rPr>
          <w:b/>
          <w:bCs/>
          <w:lang w:val="es-MX"/>
        </w:rPr>
        <w:t>PAGARÉ NO. 1/1</w:t>
      </w:r>
    </w:p>
    <w:p w14:paraId="047304AF" w14:textId="77777777" w:rsidR="00DE7333" w:rsidRDefault="00DE7333" w:rsidP="00DE7333">
      <w:pPr>
        <w:jc w:val="right"/>
        <w:rPr>
          <w:b/>
          <w:bCs/>
          <w:lang w:val="es-MX"/>
        </w:rPr>
      </w:pPr>
    </w:p>
    <w:p w14:paraId="4B877069" w14:textId="6AB673E1" w:rsidR="00DE7333" w:rsidRDefault="00DE7333" w:rsidP="00DE7333">
      <w:pPr>
        <w:jc w:val="right"/>
        <w:rPr>
          <w:b/>
          <w:bCs/>
          <w:lang w:val="es-MX"/>
        </w:rPr>
      </w:pPr>
      <w:r>
        <w:rPr>
          <w:b/>
          <w:bCs/>
          <w:lang w:val="es-MX"/>
        </w:rPr>
        <w:t xml:space="preserve">MORELIA, MICH. A </w:t>
      </w:r>
      <w:r w:rsidR="00836D33">
        <w:rPr>
          <w:b/>
          <w:bCs/>
          <w:lang w:val="es-MX"/>
        </w:rPr>
        <w:t>07</w:t>
      </w:r>
      <w:r>
        <w:rPr>
          <w:b/>
          <w:bCs/>
          <w:lang w:val="es-MX"/>
        </w:rPr>
        <w:t xml:space="preserve"> DE </w:t>
      </w:r>
      <w:r w:rsidR="00836D33">
        <w:rPr>
          <w:b/>
          <w:bCs/>
          <w:lang w:val="es-MX"/>
        </w:rPr>
        <w:t>SEPTIEMBRE</w:t>
      </w:r>
      <w:r>
        <w:rPr>
          <w:b/>
          <w:bCs/>
          <w:lang w:val="es-MX"/>
        </w:rPr>
        <w:t xml:space="preserve"> DEL</w:t>
      </w:r>
      <w:r w:rsidR="00E75273">
        <w:rPr>
          <w:b/>
          <w:bCs/>
          <w:lang w:val="es-MX"/>
        </w:rPr>
        <w:t xml:space="preserve"> 2023</w:t>
      </w:r>
    </w:p>
    <w:p w14:paraId="25F046E2" w14:textId="77777777" w:rsidR="00DE7333" w:rsidRDefault="00DE7333" w:rsidP="00DE7333">
      <w:pPr>
        <w:jc w:val="right"/>
        <w:rPr>
          <w:b/>
          <w:bCs/>
          <w:lang w:val="es-MX"/>
        </w:rPr>
      </w:pPr>
    </w:p>
    <w:p w14:paraId="0DDC24AC" w14:textId="3C37F10C" w:rsidR="00DE7333" w:rsidRDefault="00DE7333" w:rsidP="00DE7333">
      <w:pPr>
        <w:rPr>
          <w:lang w:val="es-MX"/>
        </w:rPr>
      </w:pPr>
      <w:r>
        <w:rPr>
          <w:lang w:val="es-MX"/>
        </w:rPr>
        <w:t xml:space="preserve">POR ESTE PAGARÉ ME OBLIGO A PAGAR INCONDICIONALMENTE A LA ORDEN DE </w:t>
      </w:r>
      <w:r w:rsidR="00871274">
        <w:rPr>
          <w:b/>
          <w:bCs/>
          <w:lang w:val="es-MX"/>
        </w:rPr>
        <w:t>CAR FIX AND BEYOND</w:t>
      </w:r>
      <w:r w:rsidR="00E75273">
        <w:rPr>
          <w:b/>
          <w:bCs/>
          <w:lang w:val="es-MX"/>
        </w:rPr>
        <w:t xml:space="preserve"> S.A. DE C.V.</w:t>
      </w:r>
      <w:r w:rsidR="00E266EA">
        <w:rPr>
          <w:lang w:val="es-MX"/>
        </w:rPr>
        <w:t xml:space="preserve"> </w:t>
      </w:r>
      <w:r>
        <w:rPr>
          <w:lang w:val="es-MX"/>
        </w:rPr>
        <w:t xml:space="preserve">MEDIANTE DESCUENTO SOBRE NÓMINA LA CANTIDAD DE: </w:t>
      </w:r>
      <w:r w:rsidR="00E75273">
        <w:rPr>
          <w:b/>
          <w:bCs/>
          <w:lang w:val="es-MX"/>
        </w:rPr>
        <w:t>$</w:t>
      </w:r>
      <w:r w:rsidR="00BD60DF">
        <w:rPr>
          <w:b/>
          <w:bCs/>
          <w:lang w:val="es-MX"/>
        </w:rPr>
        <w:t>2,</w:t>
      </w:r>
      <w:r w:rsidR="000B0721">
        <w:rPr>
          <w:b/>
          <w:bCs/>
          <w:lang w:val="es-MX"/>
        </w:rPr>
        <w:t>5</w:t>
      </w:r>
      <w:r w:rsidR="00E75273">
        <w:rPr>
          <w:b/>
          <w:bCs/>
          <w:lang w:val="es-MX"/>
        </w:rPr>
        <w:t>00.00</w:t>
      </w:r>
      <w:r w:rsidR="000B0721">
        <w:rPr>
          <w:b/>
          <w:bCs/>
          <w:lang w:val="es-MX"/>
        </w:rPr>
        <w:t xml:space="preserve"> (</w:t>
      </w:r>
      <w:r w:rsidR="00BD60DF">
        <w:rPr>
          <w:b/>
          <w:bCs/>
          <w:lang w:val="es-MX"/>
        </w:rPr>
        <w:t xml:space="preserve">DOS MIL </w:t>
      </w:r>
      <w:r w:rsidR="006A36CB">
        <w:rPr>
          <w:b/>
          <w:bCs/>
          <w:lang w:val="es-MX"/>
        </w:rPr>
        <w:t>QUINIENTOS</w:t>
      </w:r>
      <w:r w:rsidR="00E75273">
        <w:rPr>
          <w:b/>
          <w:bCs/>
          <w:lang w:val="es-MX"/>
        </w:rPr>
        <w:t xml:space="preserve"> PESOS 00/100 M.N.) </w:t>
      </w:r>
      <w:r>
        <w:rPr>
          <w:lang w:val="es-MX"/>
        </w:rPr>
        <w:t xml:space="preserve"> VALOR QUE TENGO RECIBIDO A MI ENTERA SATISFACCIÓN EN EFECTIVO. MEDIANTE </w:t>
      </w:r>
      <w:r w:rsidR="00BD60DF">
        <w:rPr>
          <w:b/>
          <w:bCs/>
          <w:lang w:val="es-MX"/>
        </w:rPr>
        <w:t xml:space="preserve">CINCO </w:t>
      </w:r>
      <w:r>
        <w:rPr>
          <w:lang w:val="es-MX"/>
        </w:rPr>
        <w:t>PAGOS SEMANALES DE:</w:t>
      </w:r>
      <w:r w:rsidR="00E75273">
        <w:rPr>
          <w:lang w:val="es-MX"/>
        </w:rPr>
        <w:t xml:space="preserve"> </w:t>
      </w:r>
      <w:r w:rsidR="00E75273">
        <w:rPr>
          <w:b/>
          <w:bCs/>
          <w:lang w:val="es-MX"/>
        </w:rPr>
        <w:t>$500.00 (QUINIENTOS PESOS 00/100 M.N.)</w:t>
      </w:r>
      <w:r>
        <w:rPr>
          <w:lang w:val="es-MX"/>
        </w:rPr>
        <w:t xml:space="preserve">. LOS DÍAS DE SU VENCIMIENTO QUE SON LOS VIERNES DE CADA SEMANA HASTA EL VIERNES </w:t>
      </w:r>
      <w:r w:rsidR="00040CDE">
        <w:rPr>
          <w:b/>
          <w:bCs/>
          <w:lang w:val="es-MX"/>
        </w:rPr>
        <w:t>13</w:t>
      </w:r>
      <w:r>
        <w:rPr>
          <w:lang w:val="es-MX"/>
        </w:rPr>
        <w:t xml:space="preserve"> DE </w:t>
      </w:r>
      <w:r w:rsidR="00040CDE">
        <w:rPr>
          <w:b/>
          <w:bCs/>
          <w:lang w:val="es-MX"/>
        </w:rPr>
        <w:t>OCTUBRE</w:t>
      </w:r>
      <w:r>
        <w:rPr>
          <w:lang w:val="es-MX"/>
        </w:rPr>
        <w:t xml:space="preserve"> DE</w:t>
      </w:r>
      <w:r w:rsidR="00E75273">
        <w:rPr>
          <w:lang w:val="es-MX"/>
        </w:rPr>
        <w:t>L</w:t>
      </w:r>
      <w:r>
        <w:rPr>
          <w:lang w:val="es-MX"/>
        </w:rPr>
        <w:t xml:space="preserve"> </w:t>
      </w:r>
      <w:r w:rsidR="00E75273">
        <w:rPr>
          <w:b/>
          <w:bCs/>
          <w:lang w:val="es-MX"/>
        </w:rPr>
        <w:t>2023</w:t>
      </w:r>
      <w:r>
        <w:rPr>
          <w:lang w:val="es-MX"/>
        </w:rPr>
        <w:t xml:space="preserve"> FECHA DEL ÚLTIMO PAGO.</w:t>
      </w:r>
    </w:p>
    <w:p w14:paraId="5177826C" w14:textId="77777777" w:rsidR="00DE7333" w:rsidRDefault="00DE7333" w:rsidP="00DE7333">
      <w:pPr>
        <w:rPr>
          <w:lang w:val="es-MX"/>
        </w:rPr>
      </w:pPr>
    </w:p>
    <w:p w14:paraId="70D33BF4" w14:textId="77777777" w:rsidR="00DE7333" w:rsidRDefault="00DE7333" w:rsidP="00DE7333">
      <w:pPr>
        <w:rPr>
          <w:lang w:val="es-MX"/>
        </w:rPr>
      </w:pPr>
      <w:r>
        <w:rPr>
          <w:lang w:val="es-MX"/>
        </w:rPr>
        <w:t>LA FALTA DE PAGO DE UNO SOLO DE LOS ABONOS ESTIPULADOS DARÁ POR VENCIDOS TODOS LOS SUBSECUENTES Y POR LO TANTO SERÁ EXIGIBLE EL SALDO INSOLUTO DEL IMPORTE TOTAL DE ESTE TÍTULO DE CRÉDITO QUE CAUSARÁ UN INTERÉS MORATORIO AL TIPO DE 8% MENSUAL, PAGADERO JUNTAMENTE CON LA SUERTE PRINCIPAL. QUEDA EXPRESAMENTE SEÑALADO QUE PARA EL CASO DE COBRO JUDICIAL LOS OBLIGADOS CUBRIRAN LOS GASTOS Y COSTAS QUE SE ORIGINEN POR EL PROCESO LLEVADO A CABO.</w:t>
      </w:r>
    </w:p>
    <w:p w14:paraId="72AFEDDB" w14:textId="77777777" w:rsidR="00DE7333" w:rsidRDefault="00DE7333" w:rsidP="00DE7333">
      <w:pPr>
        <w:rPr>
          <w:lang w:val="es-MX"/>
        </w:rPr>
      </w:pPr>
    </w:p>
    <w:p w14:paraId="6244F241" w14:textId="7C9EEAE5" w:rsidR="00DE7333" w:rsidRPr="00E75273" w:rsidRDefault="00DE7333" w:rsidP="00DE7333">
      <w:pPr>
        <w:rPr>
          <w:b/>
          <w:bCs/>
          <w:lang w:val="es-MX"/>
        </w:rPr>
      </w:pPr>
      <w:r>
        <w:rPr>
          <w:lang w:val="es-MX"/>
        </w:rPr>
        <w:t>SUSCRIPTOR:</w:t>
      </w:r>
      <w:r>
        <w:rPr>
          <w:lang w:val="es-MX"/>
        </w:rPr>
        <w:tab/>
      </w:r>
      <w:r>
        <w:rPr>
          <w:lang w:val="es-MX"/>
        </w:rPr>
        <w:tab/>
      </w:r>
      <w:r w:rsidR="00855E27">
        <w:rPr>
          <w:b/>
          <w:bCs/>
          <w:lang w:val="es-MX"/>
        </w:rPr>
        <w:t xml:space="preserve">JOSE </w:t>
      </w:r>
      <w:r w:rsidR="006A36CB">
        <w:rPr>
          <w:b/>
          <w:bCs/>
          <w:lang w:val="es-MX"/>
        </w:rPr>
        <w:t>JUAN VILLALOBOS MARIN</w:t>
      </w:r>
    </w:p>
    <w:p w14:paraId="0A0E7FA8" w14:textId="29189AAF" w:rsidR="00DE7333" w:rsidRPr="00E75273" w:rsidRDefault="00DE7333" w:rsidP="00DE7333">
      <w:pPr>
        <w:rPr>
          <w:b/>
          <w:bCs/>
          <w:lang w:val="es-MX"/>
        </w:rPr>
      </w:pPr>
      <w:r>
        <w:rPr>
          <w:lang w:val="es-MX"/>
        </w:rPr>
        <w:t>DOMICILIO:</w:t>
      </w:r>
      <w:r>
        <w:rPr>
          <w:lang w:val="es-MX"/>
        </w:rPr>
        <w:tab/>
      </w:r>
      <w:r>
        <w:rPr>
          <w:lang w:val="es-MX"/>
        </w:rPr>
        <w:tab/>
      </w:r>
      <w:r w:rsidR="006A36CB">
        <w:rPr>
          <w:b/>
          <w:bCs/>
          <w:lang w:val="es-MX"/>
        </w:rPr>
        <w:t>AV VICENTE</w:t>
      </w:r>
      <w:r w:rsidR="00D2028D">
        <w:rPr>
          <w:b/>
          <w:bCs/>
          <w:lang w:val="es-MX"/>
        </w:rPr>
        <w:t xml:space="preserve"> RIVAPALACIO #773</w:t>
      </w:r>
    </w:p>
    <w:p w14:paraId="694413EA" w14:textId="7A610E86" w:rsidR="00DE7333" w:rsidRPr="00E75273" w:rsidRDefault="00DE7333" w:rsidP="00DE7333">
      <w:pPr>
        <w:rPr>
          <w:b/>
          <w:bCs/>
          <w:lang w:val="es-MX"/>
        </w:rPr>
      </w:pPr>
      <w:r>
        <w:rPr>
          <w:lang w:val="es-MX"/>
        </w:rPr>
        <w:t>COLONIA:</w:t>
      </w:r>
      <w:r>
        <w:rPr>
          <w:lang w:val="es-MX"/>
        </w:rPr>
        <w:tab/>
      </w:r>
      <w:r>
        <w:rPr>
          <w:lang w:val="es-MX"/>
        </w:rPr>
        <w:tab/>
      </w:r>
      <w:r w:rsidR="00D2028D">
        <w:rPr>
          <w:b/>
          <w:bCs/>
          <w:lang w:val="es-MX"/>
        </w:rPr>
        <w:t>CENTRO</w:t>
      </w:r>
    </w:p>
    <w:p w14:paraId="73BCE793" w14:textId="7A5338D5" w:rsidR="00DE7333" w:rsidRPr="00E75273" w:rsidRDefault="00DE7333" w:rsidP="00DE7333">
      <w:pPr>
        <w:rPr>
          <w:b/>
          <w:bCs/>
          <w:lang w:val="es-MX"/>
        </w:rPr>
      </w:pPr>
      <w:r>
        <w:rPr>
          <w:lang w:val="es-MX"/>
        </w:rPr>
        <w:t>C.P.</w:t>
      </w:r>
      <w:r w:rsidR="00E75273">
        <w:rPr>
          <w:lang w:val="es-MX"/>
        </w:rPr>
        <w:t xml:space="preserve"> </w:t>
      </w:r>
      <w:r w:rsidR="00D2028D">
        <w:rPr>
          <w:b/>
          <w:bCs/>
          <w:lang w:val="es-MX"/>
        </w:rPr>
        <w:t>58460</w:t>
      </w:r>
      <w:r>
        <w:rPr>
          <w:lang w:val="es-MX"/>
        </w:rPr>
        <w:tab/>
      </w:r>
      <w:r>
        <w:rPr>
          <w:lang w:val="es-MX"/>
        </w:rPr>
        <w:tab/>
        <w:t xml:space="preserve">TELÉFONO: </w:t>
      </w:r>
      <w:r w:rsidR="00D2028D">
        <w:rPr>
          <w:b/>
          <w:bCs/>
          <w:lang w:val="es-MX"/>
        </w:rPr>
        <w:t>443 386 3234</w:t>
      </w:r>
    </w:p>
    <w:p w14:paraId="310CDE00" w14:textId="77DFF86D" w:rsidR="00DE7333" w:rsidRPr="00E75273" w:rsidRDefault="00DE7333" w:rsidP="00DE7333">
      <w:pPr>
        <w:rPr>
          <w:b/>
          <w:bCs/>
          <w:lang w:val="es-MX"/>
        </w:rPr>
      </w:pPr>
      <w:r>
        <w:rPr>
          <w:lang w:val="es-MX"/>
        </w:rPr>
        <w:t>CIUDAD:</w:t>
      </w:r>
      <w:r>
        <w:rPr>
          <w:lang w:val="es-MX"/>
        </w:rPr>
        <w:tab/>
      </w:r>
      <w:r>
        <w:rPr>
          <w:lang w:val="es-MX"/>
        </w:rPr>
        <w:tab/>
      </w:r>
      <w:r w:rsidR="00E75273">
        <w:rPr>
          <w:b/>
          <w:bCs/>
          <w:lang w:val="es-MX"/>
        </w:rPr>
        <w:t>MORELIA</w:t>
      </w:r>
    </w:p>
    <w:p w14:paraId="55AD798B" w14:textId="24AD9E35" w:rsidR="00DE7333" w:rsidRPr="00E75273" w:rsidRDefault="00DE7333" w:rsidP="00DE7333">
      <w:pPr>
        <w:rPr>
          <w:b/>
          <w:bCs/>
          <w:lang w:val="es-MX"/>
        </w:rPr>
      </w:pPr>
      <w:r>
        <w:rPr>
          <w:lang w:val="es-MX"/>
        </w:rPr>
        <w:t>ESTADO:</w:t>
      </w:r>
      <w:r>
        <w:rPr>
          <w:lang w:val="es-MX"/>
        </w:rPr>
        <w:tab/>
      </w:r>
      <w:r>
        <w:rPr>
          <w:lang w:val="es-MX"/>
        </w:rPr>
        <w:tab/>
      </w:r>
      <w:r w:rsidR="00E75273">
        <w:rPr>
          <w:b/>
          <w:bCs/>
          <w:lang w:val="es-MX"/>
        </w:rPr>
        <w:t>MICHOACAN</w:t>
      </w:r>
    </w:p>
    <w:p w14:paraId="7B1CB7A3" w14:textId="77777777" w:rsidR="00DE7333" w:rsidRDefault="00DE7333" w:rsidP="00DE7333">
      <w:pPr>
        <w:rPr>
          <w:lang w:val="es-MX"/>
        </w:rPr>
      </w:pPr>
    </w:p>
    <w:p w14:paraId="17BDE8DF" w14:textId="77777777" w:rsidR="00DE7333" w:rsidRDefault="00DE7333" w:rsidP="00DE7333">
      <w:pPr>
        <w:rPr>
          <w:lang w:val="es-MX"/>
        </w:rPr>
      </w:pPr>
    </w:p>
    <w:p w14:paraId="6B9B61D7" w14:textId="77777777" w:rsidR="00DE7333" w:rsidRDefault="00DE7333" w:rsidP="00DE7333">
      <w:pPr>
        <w:rPr>
          <w:lang w:val="es-MX"/>
        </w:rPr>
      </w:pPr>
    </w:p>
    <w:p w14:paraId="4305631A" w14:textId="77777777" w:rsidR="00DE7333" w:rsidRPr="001444E1" w:rsidRDefault="00DE7333" w:rsidP="00DE7333">
      <w:pPr>
        <w:jc w:val="right"/>
        <w:rPr>
          <w:b/>
          <w:bCs/>
          <w:lang w:val="es-MX"/>
        </w:rPr>
      </w:pPr>
      <w:r>
        <w:rPr>
          <w:b/>
          <w:bCs/>
          <w:lang w:val="es-MX"/>
        </w:rPr>
        <w:t>FIRMA: __________________________________</w:t>
      </w:r>
    </w:p>
    <w:p w14:paraId="40B7A8CC" w14:textId="77777777" w:rsidR="001444E1" w:rsidRPr="00DE7333" w:rsidRDefault="001444E1" w:rsidP="00DE7333"/>
    <w:sectPr w:rsidR="001444E1" w:rsidRPr="00DE7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73"/>
    <w:rsid w:val="00040CDE"/>
    <w:rsid w:val="000B0721"/>
    <w:rsid w:val="000B4FCC"/>
    <w:rsid w:val="001444E1"/>
    <w:rsid w:val="00211EDB"/>
    <w:rsid w:val="00240BF0"/>
    <w:rsid w:val="00495F5B"/>
    <w:rsid w:val="004D6EA6"/>
    <w:rsid w:val="00566647"/>
    <w:rsid w:val="00576314"/>
    <w:rsid w:val="005D547B"/>
    <w:rsid w:val="00647514"/>
    <w:rsid w:val="006A36CB"/>
    <w:rsid w:val="00795793"/>
    <w:rsid w:val="00836D33"/>
    <w:rsid w:val="00855E27"/>
    <w:rsid w:val="00871274"/>
    <w:rsid w:val="008729CE"/>
    <w:rsid w:val="00891D0F"/>
    <w:rsid w:val="008A3297"/>
    <w:rsid w:val="008B38A0"/>
    <w:rsid w:val="00A6453D"/>
    <w:rsid w:val="00BD60DF"/>
    <w:rsid w:val="00C116D8"/>
    <w:rsid w:val="00D2028D"/>
    <w:rsid w:val="00DE7333"/>
    <w:rsid w:val="00E266EA"/>
    <w:rsid w:val="00E75273"/>
    <w:rsid w:val="00EC4B1D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1CDF"/>
  <w15:chartTrackingRefBased/>
  <w15:docId w15:val="{6E167366-4F07-4DF8-8992-CB265891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le\OneDrive\ANTERIOR%20PARA%20VISITANTES\Documentos\Plantillas%20personalizadas%20de%20Office\PAGAR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3F9C-AD0C-48DE-BD3B-5DEA32D2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PAGARE</Template>
  <TotalTime>23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AKUMAS BCS</dc:creator>
  <cp:keywords/>
  <dc:description/>
  <cp:lastModifiedBy>AKUMAS BCS</cp:lastModifiedBy>
  <cp:revision>22</cp:revision>
  <dcterms:created xsi:type="dcterms:W3CDTF">2023-03-29T19:41:00Z</dcterms:created>
  <dcterms:modified xsi:type="dcterms:W3CDTF">2023-09-07T22:41:00Z</dcterms:modified>
</cp:coreProperties>
</file>